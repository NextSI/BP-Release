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08D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Orçamento</w:t>
      </w:r>
    </w:p>
    <w:p w14:paraId="79705D5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BAFEF8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gramEnd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_orcamento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numero_orcamento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ED45AD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validade_orcamento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validade_orcamento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3AECA4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data_orcamento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data_orcamento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39287D2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713318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</w:t>
      </w:r>
    </w:p>
    <w:p w14:paraId="3A272632" w14:textId="77777777" w:rsidR="00AA0066" w:rsidRDefault="00AA0066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401D137E" w14:textId="6AC246E8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entidade_tipo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entidade_tipo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681A7B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entidade_codigo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entidade_codigo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70BA9E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entidade_unidade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entidade_unidade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58243B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entidade_razao_social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entidade_razao_social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16C5E74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57070F7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entidade_endereco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entidade_endereco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5AA9211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proofErr w:type="gram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spellEnd"/>
      <w:proofErr w:type="gram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entidade_numero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BB263F4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entidade_complemento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entidade_complemento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5B14FF3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entidade_bairro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entidade_bairro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E54DB9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entidade_cidade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entidade_cidade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87A1B0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entidade_cep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entidade_cep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F6BEB8E" w14:textId="2AB2F78C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entidade_uf_sigla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entidade_uf_sigla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77E8919" w14:textId="11365ADC" w:rsidR="002C1B7D" w:rsidRDefault="002C1B7D" w:rsidP="002C1B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cnpj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cnpj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B81ABC0" w14:textId="1214A8A3" w:rsidR="002C1B7D" w:rsidRDefault="002C1B7D" w:rsidP="002C1B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telefone1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${entidade_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telefone1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D96289E" w14:textId="66A61FBC" w:rsidR="002C1B7D" w:rsidRDefault="002C1B7D" w:rsidP="002C1B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telefone2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${entidade_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telefone2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249E6E8" w14:textId="702E3E5D" w:rsidR="002C1B7D" w:rsidRPr="00CE5A8C" w:rsidRDefault="002C1B7D" w:rsidP="002C1B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telefone3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${entidade_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telefone3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ECF7314" w14:textId="2091B8D4" w:rsidR="002C1B7D" w:rsidRPr="00CE5A8C" w:rsidRDefault="002C1B7D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entidade_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telefone4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${entidade_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telefone4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A3884C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4A5FC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Contato</w:t>
      </w:r>
    </w:p>
    <w:p w14:paraId="2148D91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BE117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contato_nome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0B1CE1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contato_telefone1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${contato_telefone1}</w:t>
      </w:r>
    </w:p>
    <w:p w14:paraId="503C0E7D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contato_telefone2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${contato_telefone2}</w:t>
      </w:r>
    </w:p>
    <w:p w14:paraId="2B04C2D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contato_telefone3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${contato_telefone3}</w:t>
      </w:r>
    </w:p>
    <w:p w14:paraId="70B3FF2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contato_telefone4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${contato_telefone4}</w:t>
      </w:r>
    </w:p>
    <w:p w14:paraId="44518DA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contato_email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contato_email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7B543B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F3DF2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Oportunidade</w:t>
      </w:r>
    </w:p>
    <w:p w14:paraId="59C5D2C8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343227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oportunidade_id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oportunidade_id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E74C070" w14:textId="1276F131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oportunidade_nome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oportunidade_nome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80FA550" w14:textId="46529166" w:rsidR="0066154B" w:rsidRPr="00CE5A8C" w:rsidRDefault="0066154B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tipo_oportunidade_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id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tipo_oportunidade_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00739F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tipo_oportunidade_nome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tipo_oportunidade_nome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0488CA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funil_vendas_nome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funil_vendas_nome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A49CD06" w14:textId="6F60D695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funil_vendas_etapa_nome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funil_vendas_etapa_nome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041FA7D" w14:textId="0429AA0A" w:rsidR="00CA3156" w:rsidRPr="00CE5A8C" w:rsidRDefault="00CA3156" w:rsidP="00CA3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tipo_moeda</w:t>
      </w: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tipo_moeda_nome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1151134" w14:textId="16BE1914" w:rsidR="00CA3156" w:rsidRDefault="00CA3156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tipo_moeda_simbolo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tipo_moeda_simbolo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5D4CE57" w14:textId="36530D6F" w:rsidR="005255CA" w:rsidRPr="00CE5A8C" w:rsidRDefault="005255CA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tipo_frete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frete_descricao_reduzida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C4B228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978ED4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</w:t>
      </w:r>
    </w:p>
    <w:p w14:paraId="7F33EB9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AEB5C4" w14:textId="2BDB1D10" w:rsidR="0066154B" w:rsidRPr="0066154B" w:rsidRDefault="0066154B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representante_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codigo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codigo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5E243DF" w14:textId="283BF1BD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A0AE10C" w14:textId="3CCF9BC5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representante_endereco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representante_endereco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E684A79" w14:textId="56877B52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</w:t>
      </w:r>
      <w:proofErr w:type="gram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spellEnd"/>
      <w:proofErr w:type="gram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representante_numero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1FDD7E1" w14:textId="46A65993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representante_complemento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representante_complemento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24F96FF" w14:textId="544F824F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representante_bairro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representante_bairro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260A0AF" w14:textId="5D0B5076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representante_cidade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representante_cidade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0013090" w14:textId="29741016" w:rsidR="0066154B" w:rsidRPr="00CE5A8C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representante_cep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representante_cep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8B10019" w14:textId="69260F73" w:rsidR="0066154B" w:rsidRDefault="0066154B" w:rsidP="00661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representante_uf_sigla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representante_uf_sigla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EB5A86B" w14:textId="1B08C3A2" w:rsidR="0066154B" w:rsidRPr="0066154B" w:rsidRDefault="0066154B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cnpj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cnpj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4527C1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representante_telefone1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${representante_telefone1}</w:t>
      </w:r>
    </w:p>
    <w:p w14:paraId="7B6F02B3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representante_telefone2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${representante_telefone2}</w:t>
      </w:r>
    </w:p>
    <w:p w14:paraId="6CC77B6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representante_telefone3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${representante_telefone3}</w:t>
      </w:r>
    </w:p>
    <w:p w14:paraId="3BD5C0F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representante_telefone4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${representante_telefone4}</w:t>
      </w:r>
    </w:p>
    <w:p w14:paraId="12586D2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representante_email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representante_email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560CF41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FBD923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Valores</w:t>
      </w:r>
    </w:p>
    <w:p w14:paraId="51C5FC77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73388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subtotal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${subtotal}</w:t>
      </w:r>
    </w:p>
    <w:p w14:paraId="664C379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total_desconto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total_desconto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4FE27B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total_ipi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total_ipi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546CC0E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total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${total}</w:t>
      </w:r>
    </w:p>
    <w:p w14:paraId="380F2BD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11F9ED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Outros</w:t>
      </w:r>
    </w:p>
    <w:p w14:paraId="01ADC7A0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D00664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motivo_desconto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motivo_desconto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191E5D4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condicao_pagamento_descricao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condicao_pagamento_descricao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52AA2A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observacao_condicao_pagamento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observacao_condicao_pagamento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FAF5639" w14:textId="2CE3C517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frete_descricao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frete_descricao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90CBC27" w14:textId="035D0037" w:rsidR="00F77901" w:rsidRPr="00CE5A8C" w:rsidRDefault="00F77901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frete_descricao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_reduzida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frete_descricao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_reduzida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48BA7A4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transportadora_nome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transportadora_nome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CAB1DBC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observacao_frete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observacao_frete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BA0A95D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data_entrega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data_entrega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D8E161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observacao_entrega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observacao_entrega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EF38C16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observacao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observacao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0520641" w14:textId="77777777" w:rsidR="00CE5A8C" w:rsidRPr="00CE5A8C" w:rsidRDefault="00CE5A8C" w:rsidP="00CE5A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5C6B26C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Itens</w:t>
      </w:r>
    </w:p>
    <w:p w14:paraId="52B7A5A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5B28B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bloco_itens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5F77EAE" w14:textId="67B2B6C4" w:rsidR="00CE5A8C" w:rsidRPr="00CE5A8C" w:rsidRDefault="00CE5A8C" w:rsidP="00AA00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item_codigo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item_codigo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2C38F2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item_descricao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item_descricao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357E957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item_prazo_dias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item_prazo_dias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E9F997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item_quantidade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item_quantidade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BCED1BA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item_unidade_medida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item_unidade_medida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850BD8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item_quantidade_unidade_medida2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${item_quantidade_unidade_medida2}</w:t>
      </w:r>
    </w:p>
    <w:p w14:paraId="4C8513D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item_unidade_medida2</w:t>
      </w:r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${item_unidade_medida2}</w:t>
      </w:r>
    </w:p>
    <w:p w14:paraId="28578A9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item_preco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item_preco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16D322D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item_subtotal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item_subtotal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52AC85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item_perc_desconto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item_perc_desconto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5543282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item_perc_ipi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item_perc_ipi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A225F99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item_valor_ipi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item_valor_ipi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3BA372B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item_total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item_total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9E32425" w14:textId="77777777" w:rsid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CE5A8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item_observacoes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item_observacoes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8942C16" w14:textId="77777777" w:rsidR="00193853" w:rsidRPr="00CE5A8C" w:rsidRDefault="00193853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EE69C5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${/</w:t>
      </w:r>
      <w:proofErr w:type="spellStart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bloco_itens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5550841" w14:textId="2CBCF78B" w:rsidR="005D6072" w:rsidRDefault="005D6072" w:rsidP="00CE5A8C"/>
    <w:p w14:paraId="60EE84E8" w14:textId="77777777" w:rsidR="005255CA" w:rsidRDefault="005255CA" w:rsidP="00525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Formulário Personalizado</w:t>
      </w:r>
    </w:p>
    <w:p w14:paraId="396D96B1" w14:textId="77777777" w:rsidR="005255CA" w:rsidRDefault="005255CA" w:rsidP="00525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7162F7" w14:textId="38A5658B" w:rsidR="005255CA" w:rsidRPr="005255CA" w:rsidRDefault="005255CA" w:rsidP="00525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Na modelagem do Formulário utilizado, clicar no botão “Variáveis de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” para visualizar as variáveis disponíveis para adicionar no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 As variáveis adicionadas serão substituídas pelos valores dos campos.</w:t>
      </w:r>
    </w:p>
    <w:sectPr w:rsidR="005255CA" w:rsidRPr="0052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A"/>
    <w:rsid w:val="00193853"/>
    <w:rsid w:val="00215FA3"/>
    <w:rsid w:val="002C1B7D"/>
    <w:rsid w:val="00333A15"/>
    <w:rsid w:val="005255CA"/>
    <w:rsid w:val="0054378B"/>
    <w:rsid w:val="005A1B1A"/>
    <w:rsid w:val="005D6072"/>
    <w:rsid w:val="006206B2"/>
    <w:rsid w:val="0066154B"/>
    <w:rsid w:val="007701DA"/>
    <w:rsid w:val="009836FE"/>
    <w:rsid w:val="00A21DE5"/>
    <w:rsid w:val="00AA0066"/>
    <w:rsid w:val="00B51F7B"/>
    <w:rsid w:val="00BD71AD"/>
    <w:rsid w:val="00C7505A"/>
    <w:rsid w:val="00CA3156"/>
    <w:rsid w:val="00CE5A8C"/>
    <w:rsid w:val="00D05C71"/>
    <w:rsid w:val="00D54DF2"/>
    <w:rsid w:val="00E24C71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5A3"/>
  <w15:chartTrackingRefBased/>
  <w15:docId w15:val="{30421E3A-C532-4A5F-BAFE-AB930D2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OneDrive\Desktop\php_dotx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AC77-36DB-488F-BC71-7FDCD3C7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141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Bighetti</dc:creator>
  <cp:keywords/>
  <dc:description/>
  <cp:lastModifiedBy>Thiago Bighetti</cp:lastModifiedBy>
  <cp:revision>19</cp:revision>
  <dcterms:created xsi:type="dcterms:W3CDTF">2022-04-27T18:54:00Z</dcterms:created>
  <dcterms:modified xsi:type="dcterms:W3CDTF">2022-08-22T13:09:00Z</dcterms:modified>
</cp:coreProperties>
</file>