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08D9" w14:textId="1B1031CB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Solicitacao</w:t>
      </w:r>
      <w:proofErr w:type="spellEnd"/>
    </w:p>
    <w:p w14:paraId="79705D5F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86ECBF" w14:textId="77777777" w:rsid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solicitacao_id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solicitacao_id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C7D83CE" w14:textId="401B0367" w:rsidR="0048721F" w:rsidRPr="00AD328A" w:rsidRDefault="0048721F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solicitacao_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solicitacao_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numero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935021F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processo_nome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processo_nome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19F5BF2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data_solicitacao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data_solicitacao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9970FFB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descricao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descricao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D17FBC9" w14:textId="5E36C815" w:rsidR="00AD328A" w:rsidRPr="00AD328A" w:rsidRDefault="00653795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solicitante</w:t>
      </w:r>
      <w:r w:rsidR="00AD328A"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_nome</w:t>
      </w:r>
      <w:proofErr w:type="spellEnd"/>
      <w:r w:rsidR="00AD328A"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solicitante</w:t>
      </w:r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_nome</w:t>
      </w:r>
      <w:proofErr w:type="spellEnd"/>
      <w:r w:rsidR="00AD328A"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C2305C4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cliente_codigo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cliente_codigo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6A10F7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cliente_unidade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cliente_unidade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BDA105C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cliente_razao_social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cliente_razao_social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7B256A3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cliente_nome_fantasia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cliente_nome_fantasia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FB2946B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cliente_endereco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cliente_endereco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0F4814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</w:t>
      </w:r>
      <w:proofErr w:type="gram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numero</w:t>
      </w:r>
      <w:proofErr w:type="spellEnd"/>
      <w:proofErr w:type="gram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cliente_numero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F0F2673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cliente_complemento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cliente_complemento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6342FE70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cliente_bairro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cliente_bairro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C2807C6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cliente_municipio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cliente_municipio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46BEFEC9" w14:textId="77777777" w:rsidR="00AD328A" w:rsidRP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cliente_cep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cliente_cep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8414647" w14:textId="066EAF4E" w:rsidR="00AD328A" w:rsidRDefault="00AD328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AD328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cliente_uf_sigla</w:t>
      </w:r>
      <w:proofErr w:type="spellEnd"/>
      <w:r w:rsidRPr="00AD328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cliente_uf_sigla</w:t>
      </w:r>
      <w:proofErr w:type="spellEnd"/>
      <w:r w:rsidRPr="00AD328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15A9569F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cliente_telefone1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${cliente_telefone1}</w:t>
      </w:r>
    </w:p>
    <w:p w14:paraId="1C6CDD38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cliente_telefone2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${cliente_telefone2}</w:t>
      </w:r>
    </w:p>
    <w:p w14:paraId="176F5D73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cliente_telefone3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${cliente_telefone3}</w:t>
      </w:r>
    </w:p>
    <w:p w14:paraId="2660CFC8" w14:textId="77777777" w:rsidR="0044565A" w:rsidRPr="0044565A" w:rsidRDefault="0044565A" w:rsidP="0044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cliente_telefone4</w:t>
      </w:r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${cliente_telefone4}</w:t>
      </w:r>
    </w:p>
    <w:p w14:paraId="34D1E617" w14:textId="282E1065" w:rsidR="003626F6" w:rsidRPr="0044565A" w:rsidRDefault="003626F6" w:rsidP="0036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4565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cliente_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email_principal</w:t>
      </w:r>
      <w:proofErr w:type="spellEnd"/>
      <w:r w:rsidRPr="0044565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cliente_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email_principal</w:t>
      </w:r>
      <w:proofErr w:type="spellEnd"/>
      <w:r w:rsidRPr="0044565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5F47F9F5" w14:textId="77777777" w:rsidR="0044565A" w:rsidRPr="00AD328A" w:rsidRDefault="0044565A" w:rsidP="00AD3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67CD4EB" w14:textId="77777777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9287D2" w14:textId="77777777" w:rsidR="00CE5A8C" w:rsidRPr="00CE5A8C" w:rsidRDefault="00CE5A8C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713318" w14:textId="259DCC30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Campos do Formulário</w:t>
      </w:r>
    </w:p>
    <w:p w14:paraId="3A272632" w14:textId="77777777" w:rsidR="00AA0066" w:rsidRDefault="00AA0066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401D137E" w14:textId="4F3F6A6B" w:rsidR="00CE5A8C" w:rsidRPr="00CE5A8C" w:rsidRDefault="00476B74" w:rsidP="00CE5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campo_a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="00CE5A8C"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form_campo_a</w:t>
      </w:r>
      <w:proofErr w:type="spellEnd"/>
      <w:r w:rsidR="00CE5A8C"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29707592" w14:textId="39BB590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campo_b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form_campo_b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1320CC9" w14:textId="0FB1CE9E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campo_c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form_campo_c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7BEE3B2" w14:textId="669A7B84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1683E" w14:textId="33503EE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476B7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Tabela A</w:t>
      </w:r>
    </w:p>
    <w:p w14:paraId="28899336" w14:textId="77777777" w:rsidR="00476B74" w:rsidRP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14:paraId="28E6D9EB" w14:textId="11DBB175" w:rsid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form_tabela_a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BADF219" w14:textId="67E47B4F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campo_d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form_campo_d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343397AB" w14:textId="7504F4CE" w:rsidR="00476B74" w:rsidRPr="00476B74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campo_e</w:t>
      </w:r>
      <w:proofErr w:type="spellEnd"/>
      <w:r w:rsidRPr="00CE5A8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form_campo_e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088C7A4A" w14:textId="3A4E3D82" w:rsidR="00476B74" w:rsidRPr="00CE5A8C" w:rsidRDefault="00476B74" w:rsidP="00476B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form_tabela_a</w:t>
      </w:r>
      <w:proofErr w:type="spellEnd"/>
      <w:r w:rsidRPr="00CE5A8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}</w:t>
      </w:r>
    </w:p>
    <w:p w14:paraId="75550841" w14:textId="7694929B" w:rsidR="005D6072" w:rsidRDefault="005D6072" w:rsidP="00CE5A8C"/>
    <w:p w14:paraId="110B3F44" w14:textId="349BD2BD" w:rsidR="0084373E" w:rsidRDefault="0084373E" w:rsidP="0084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Na modelagem do Formulário utilizado, clicar no botão “Variáveis de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” para visualizar as variáveis disponíveis para adicionar no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Template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 As variáveis adicionadas serão substituídas pelos valores dos campos.</w:t>
      </w:r>
    </w:p>
    <w:p w14:paraId="3CC9493B" w14:textId="77777777" w:rsidR="0084373E" w:rsidRPr="00CE5A8C" w:rsidRDefault="0084373E" w:rsidP="00CE5A8C"/>
    <w:sectPr w:rsidR="0084373E" w:rsidRPr="00CE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A"/>
    <w:rsid w:val="00193853"/>
    <w:rsid w:val="00215FA3"/>
    <w:rsid w:val="002B4160"/>
    <w:rsid w:val="00333A15"/>
    <w:rsid w:val="003626F6"/>
    <w:rsid w:val="0044565A"/>
    <w:rsid w:val="00476B74"/>
    <w:rsid w:val="0048721F"/>
    <w:rsid w:val="0054378B"/>
    <w:rsid w:val="005A1B1A"/>
    <w:rsid w:val="005D6072"/>
    <w:rsid w:val="006206B2"/>
    <w:rsid w:val="00653795"/>
    <w:rsid w:val="007701DA"/>
    <w:rsid w:val="007F6DC7"/>
    <w:rsid w:val="0084373E"/>
    <w:rsid w:val="009836FE"/>
    <w:rsid w:val="00A21DE5"/>
    <w:rsid w:val="00AA0066"/>
    <w:rsid w:val="00AD328A"/>
    <w:rsid w:val="00B33309"/>
    <w:rsid w:val="00B51F7B"/>
    <w:rsid w:val="00BD71AD"/>
    <w:rsid w:val="00C72E0F"/>
    <w:rsid w:val="00C7505A"/>
    <w:rsid w:val="00CA3156"/>
    <w:rsid w:val="00CD7341"/>
    <w:rsid w:val="00CE5A8C"/>
    <w:rsid w:val="00D05C71"/>
    <w:rsid w:val="00D54DF2"/>
    <w:rsid w:val="00E24C71"/>
    <w:rsid w:val="00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5A3"/>
  <w15:chartTrackingRefBased/>
  <w15:docId w15:val="{30421E3A-C532-4A5F-BAFE-AB930D2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OneDrive\Desktop\php_dotx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AC77-36DB-488F-BC71-7FDCD3C7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C:\Users\thiag\OneDrive\Desktop\php_dotx\modelo.dotx</Template>
  <TotalTime>187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Bighetti</dc:creator>
  <cp:keywords/>
  <dc:description/>
  <cp:lastModifiedBy>Thiago Bighetti</cp:lastModifiedBy>
  <cp:revision>21</cp:revision>
  <dcterms:created xsi:type="dcterms:W3CDTF">2022-04-27T18:54:00Z</dcterms:created>
  <dcterms:modified xsi:type="dcterms:W3CDTF">2024-09-20T12:27:00Z</dcterms:modified>
</cp:coreProperties>
</file>